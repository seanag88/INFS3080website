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B24C" w14:textId="77777777" w:rsidR="00594904" w:rsidRDefault="00151588">
      <w:pPr>
        <w:pStyle w:val="Title"/>
      </w:pPr>
      <w:sdt>
        <w:sdtPr>
          <w:alias w:val="Your Name"/>
          <w:tag w:val=""/>
          <w:id w:val="1246310863"/>
          <w:placeholder>
            <w:docPart w:val="F6F26F7791104693A597E08EED27BA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37856">
            <w:t>Sean Garland</w:t>
          </w:r>
        </w:sdtContent>
      </w:sdt>
    </w:p>
    <w:p w14:paraId="5C5B0A37" w14:textId="77777777" w:rsidR="00594904" w:rsidRDefault="00151588">
      <w:sdt>
        <w:sdtPr>
          <w:alias w:val="Address"/>
          <w:tag w:val=""/>
          <w:id w:val="-593780209"/>
          <w:placeholder>
            <w:docPart w:val="FF4B4CC6A4FD4B5FA8B31289698CA97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37856">
            <w:t>13862 Voyager Pkwy, Colorado Springs, Colorado</w:t>
          </w:r>
        </w:sdtContent>
      </w:sdt>
      <w:r w:rsidR="00DB557F">
        <w:t> | </w:t>
      </w:r>
      <w:sdt>
        <w:sdtPr>
          <w:alias w:val="Telephone"/>
          <w:tag w:val=""/>
          <w:id w:val="-1416317146"/>
          <w:placeholder>
            <w:docPart w:val="6257FC25C065406F8A18EBCE2B2F25C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37856">
            <w:t>719-640-5087</w:t>
          </w:r>
        </w:sdtContent>
      </w:sdt>
      <w:r w:rsidR="00DB557F">
        <w:t> | </w:t>
      </w:r>
      <w:sdt>
        <w:sdtPr>
          <w:alias w:val="Email"/>
          <w:tag w:val=""/>
          <w:id w:val="-391963670"/>
          <w:placeholder>
            <w:docPart w:val="388DC45D68C64DF4811A55E2746023E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2D6225">
            <w:t>sean.garland19@gmail</w:t>
          </w:r>
          <w:r w:rsidR="00837856">
            <w:t>.com</w:t>
          </w:r>
        </w:sdtContent>
      </w:sdt>
    </w:p>
    <w:p w14:paraId="2BA3BC85" w14:textId="77777777" w:rsidR="00594904" w:rsidRDefault="00DB557F">
      <w:pPr>
        <w:pStyle w:val="SectionHeading"/>
        <w:spacing w:before="720"/>
      </w:pPr>
      <w:r>
        <w:t>Objective</w:t>
      </w:r>
    </w:p>
    <w:p w14:paraId="4383FA4E" w14:textId="77777777" w:rsidR="00594904" w:rsidRDefault="00837856">
      <w:pPr>
        <w:pStyle w:val="ListBullet"/>
      </w:pPr>
      <w:r>
        <w:t>IT internship where computer</w:t>
      </w:r>
      <w:r w:rsidR="002D6225">
        <w:t xml:space="preserve"> software</w:t>
      </w:r>
      <w:r>
        <w:t>, communication, and business skills can be utilized.</w:t>
      </w:r>
    </w:p>
    <w:p w14:paraId="392660D2" w14:textId="77777777" w:rsidR="00594904" w:rsidRDefault="00DB557F">
      <w:pPr>
        <w:pStyle w:val="SectionHeading"/>
      </w:pPr>
      <w:r>
        <w:t>Education</w:t>
      </w:r>
    </w:p>
    <w:p w14:paraId="105D3401" w14:textId="77777777" w:rsidR="00594904" w:rsidRDefault="00837856">
      <w:pPr>
        <w:pStyle w:val="Subsection"/>
        <w:spacing w:before="100"/>
      </w:pPr>
      <w:r>
        <w:t>Business</w:t>
      </w:r>
      <w:r w:rsidR="00DB557F">
        <w:t> | </w:t>
      </w:r>
      <w:r>
        <w:t>Expected Graduation: may, 2019</w:t>
      </w:r>
      <w:r w:rsidR="00DB557F">
        <w:t> | </w:t>
      </w:r>
      <w:r>
        <w:t>UCCs</w:t>
      </w:r>
    </w:p>
    <w:p w14:paraId="62A0CA6D" w14:textId="77777777" w:rsidR="00594904" w:rsidRDefault="00DB557F">
      <w:pPr>
        <w:pStyle w:val="ListBullet"/>
      </w:pPr>
      <w:r>
        <w:t xml:space="preserve">Major: </w:t>
      </w:r>
      <w:r w:rsidR="00837856">
        <w:t>Computer Information Systems</w:t>
      </w:r>
    </w:p>
    <w:p w14:paraId="4D829D0D" w14:textId="77777777" w:rsidR="00837856" w:rsidRDefault="00DB557F" w:rsidP="00837856">
      <w:pPr>
        <w:pStyle w:val="ListBullet"/>
      </w:pPr>
      <w:r>
        <w:t xml:space="preserve">Minor: </w:t>
      </w:r>
      <w:r w:rsidR="00837856">
        <w:t>Computer Science</w:t>
      </w:r>
    </w:p>
    <w:p w14:paraId="26CFD351" w14:textId="77777777" w:rsidR="00837856" w:rsidRDefault="00837856" w:rsidP="00837856">
      <w:pPr>
        <w:pStyle w:val="SectionHeading"/>
      </w:pPr>
      <w:r>
        <w:t>Business Experience</w:t>
      </w:r>
    </w:p>
    <w:p w14:paraId="0DEA8ADE" w14:textId="77777777" w:rsidR="00837856" w:rsidRDefault="00837856" w:rsidP="00837856">
      <w:pPr>
        <w:pStyle w:val="ListBullet"/>
      </w:pPr>
      <w:r>
        <w:t>Qualified for the State DECA competition three times</w:t>
      </w:r>
    </w:p>
    <w:p w14:paraId="79DE2237" w14:textId="77777777" w:rsidR="00837856" w:rsidRDefault="00837856" w:rsidP="00837856">
      <w:pPr>
        <w:pStyle w:val="ListBullet"/>
      </w:pPr>
      <w:r>
        <w:t>Finished in the top five at the State DECA competition</w:t>
      </w:r>
    </w:p>
    <w:p w14:paraId="59D38154" w14:textId="77777777" w:rsidR="00837856" w:rsidRDefault="00837856" w:rsidP="00837856">
      <w:pPr>
        <w:pStyle w:val="ListBullet"/>
      </w:pPr>
      <w:r>
        <w:t>Qualified for the National DECA competition</w:t>
      </w:r>
    </w:p>
    <w:p w14:paraId="22155C58" w14:textId="59A8AA62" w:rsidR="002D6225" w:rsidRPr="00837856" w:rsidRDefault="002D6225" w:rsidP="00837856">
      <w:pPr>
        <w:pStyle w:val="ListBullet"/>
      </w:pPr>
      <w:r>
        <w:t xml:space="preserve">Worked in restaurant for </w:t>
      </w:r>
      <w:r w:rsidR="002A06D6">
        <w:t>5</w:t>
      </w:r>
      <w:r>
        <w:t xml:space="preserve"> years</w:t>
      </w:r>
    </w:p>
    <w:p w14:paraId="288453DE" w14:textId="77777777" w:rsidR="00594904" w:rsidRDefault="00DB557F">
      <w:pPr>
        <w:pStyle w:val="SectionHeading"/>
      </w:pPr>
      <w:r>
        <w:t>Skills &amp; Abilities</w:t>
      </w:r>
    </w:p>
    <w:p w14:paraId="77923274" w14:textId="77777777" w:rsidR="00594904" w:rsidRDefault="00837856" w:rsidP="00837856">
      <w:pPr>
        <w:pStyle w:val="Subsection"/>
        <w:spacing w:before="100"/>
      </w:pPr>
      <w:r>
        <w:t>communication</w:t>
      </w:r>
    </w:p>
    <w:p w14:paraId="3EA67EEE" w14:textId="77777777" w:rsidR="004A12F7" w:rsidRDefault="00837856" w:rsidP="00837856">
      <w:pPr>
        <w:pStyle w:val="ListBullet"/>
      </w:pPr>
      <w:r>
        <w:t>Excellent communication skil</w:t>
      </w:r>
      <w:r w:rsidR="004A12F7">
        <w:t>ls</w:t>
      </w:r>
    </w:p>
    <w:p w14:paraId="146054CB" w14:textId="77777777" w:rsidR="00837856" w:rsidRDefault="004A12F7" w:rsidP="00837856">
      <w:pPr>
        <w:pStyle w:val="ListBullet"/>
      </w:pPr>
      <w:r>
        <w:t>W</w:t>
      </w:r>
      <w:r w:rsidR="00837856">
        <w:t>orks well with people.</w:t>
      </w:r>
    </w:p>
    <w:p w14:paraId="4EA1AB8A" w14:textId="2D2DD647" w:rsidR="00594904" w:rsidRDefault="002A06D6">
      <w:pPr>
        <w:pStyle w:val="Subsection"/>
      </w:pPr>
      <w:r>
        <w:t>Technical</w:t>
      </w:r>
    </w:p>
    <w:p w14:paraId="2B3EA506" w14:textId="005E8A55" w:rsidR="00837856" w:rsidRDefault="00837856" w:rsidP="00837856">
      <w:pPr>
        <w:pStyle w:val="ListBullet"/>
      </w:pPr>
      <w:r>
        <w:t xml:space="preserve">Experience with programming on Java </w:t>
      </w:r>
      <w:r w:rsidR="002A06D6">
        <w:t xml:space="preserve">C, HTML, CSS, </w:t>
      </w:r>
      <w:proofErr w:type="spellStart"/>
      <w:r w:rsidR="002A06D6">
        <w:t>Javascript</w:t>
      </w:r>
      <w:proofErr w:type="spellEnd"/>
      <w:r w:rsidR="002A06D6">
        <w:t>, and SQL.</w:t>
      </w:r>
    </w:p>
    <w:p w14:paraId="1D4DB37E" w14:textId="5FD8AF00" w:rsidR="00837856" w:rsidRDefault="00837856" w:rsidP="00837856">
      <w:pPr>
        <w:pStyle w:val="ListBullet"/>
      </w:pPr>
      <w:r>
        <w:t xml:space="preserve">Experience with </w:t>
      </w:r>
      <w:r w:rsidR="002A06D6">
        <w:t>Mac</w:t>
      </w:r>
      <w:r>
        <w:t>OS and Windows operating systems.</w:t>
      </w:r>
      <w:bookmarkStart w:id="0" w:name="_GoBack"/>
      <w:bookmarkEnd w:id="0"/>
    </w:p>
    <w:p w14:paraId="48EBBA38" w14:textId="77777777" w:rsidR="00594904" w:rsidRDefault="004A12F7">
      <w:pPr>
        <w:pStyle w:val="Subsection"/>
      </w:pPr>
      <w:r>
        <w:t>sa</w:t>
      </w:r>
      <w:r w:rsidR="00837856">
        <w:t>L</w:t>
      </w:r>
      <w:r>
        <w:t>es</w:t>
      </w:r>
    </w:p>
    <w:p w14:paraId="1653E132" w14:textId="77777777" w:rsidR="004A12F7" w:rsidRDefault="004A12F7" w:rsidP="004A12F7">
      <w:pPr>
        <w:pStyle w:val="ListBullet"/>
      </w:pPr>
      <w:r>
        <w:t>Strong presentation skills</w:t>
      </w:r>
    </w:p>
    <w:p w14:paraId="2AF2EF64" w14:textId="77777777" w:rsidR="004A12F7" w:rsidRDefault="004A12F7" w:rsidP="004A12F7">
      <w:pPr>
        <w:pStyle w:val="ListBullet"/>
      </w:pPr>
      <w:r>
        <w:t>Self-motivated</w:t>
      </w:r>
    </w:p>
    <w:p w14:paraId="44D699F5" w14:textId="77777777" w:rsidR="004A12F7" w:rsidRDefault="004A12F7" w:rsidP="004A12F7">
      <w:pPr>
        <w:pStyle w:val="ListBullet"/>
      </w:pPr>
      <w:r>
        <w:t>Strong negotiation skills</w:t>
      </w:r>
    </w:p>
    <w:p w14:paraId="77DD228B" w14:textId="77777777" w:rsidR="004A12F7" w:rsidRDefault="004A12F7" w:rsidP="004A12F7">
      <w:pPr>
        <w:pStyle w:val="ListBullet"/>
      </w:pPr>
      <w:r>
        <w:t>Passionate about sales</w:t>
      </w:r>
    </w:p>
    <w:p w14:paraId="798326D4" w14:textId="77777777" w:rsidR="002D6225" w:rsidRPr="002D6225" w:rsidRDefault="00837856" w:rsidP="002D6225">
      <w:pPr>
        <w:pStyle w:val="SectionHeading"/>
      </w:pPr>
      <w:r>
        <w:t xml:space="preserve">Job </w:t>
      </w:r>
      <w:r w:rsidR="00DB557F">
        <w:t>Experience</w:t>
      </w:r>
    </w:p>
    <w:p w14:paraId="1604CB76" w14:textId="77777777" w:rsidR="002D6225" w:rsidRDefault="002D6225" w:rsidP="002D6225">
      <w:pPr>
        <w:pStyle w:val="Subsection"/>
        <w:spacing w:before="100"/>
      </w:pPr>
      <w:r>
        <w:t>Busser / server | cheddars | dec 2013-Current</w:t>
      </w:r>
    </w:p>
    <w:p w14:paraId="50FE2863" w14:textId="67D0CB5E" w:rsidR="00594904" w:rsidRDefault="002D6225" w:rsidP="002D6225">
      <w:pPr>
        <w:pStyle w:val="ListBullet"/>
      </w:pPr>
      <w:r>
        <w:t>I worked as a busser at Cheddars until I turned 18, then I was promoted to a server. This job gives me experience in sales, and dealing with customers, communication, and time management.</w:t>
      </w:r>
    </w:p>
    <w:p w14:paraId="16C75216" w14:textId="08B16927" w:rsidR="002A06D6" w:rsidRDefault="002A06D6" w:rsidP="002A06D6">
      <w:pPr>
        <w:pStyle w:val="Subsection"/>
        <w:spacing w:before="100"/>
      </w:pPr>
      <w:r>
        <w:t>IT Help Desk</w:t>
      </w:r>
      <w:r>
        <w:t> | </w:t>
      </w:r>
      <w:r>
        <w:t>UCCS | March 2018-Current</w:t>
      </w:r>
    </w:p>
    <w:p w14:paraId="5016D3C7" w14:textId="50239EE9" w:rsidR="002A06D6" w:rsidRDefault="002A06D6" w:rsidP="002A06D6">
      <w:pPr>
        <w:pStyle w:val="ListBullet"/>
      </w:pPr>
      <w:r>
        <w:t>I worked as a landscaper, laying rocks, sod, soil, etc. for various homes.</w:t>
      </w:r>
    </w:p>
    <w:sectPr w:rsidR="002A06D6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AFC09" w14:textId="77777777" w:rsidR="00151588" w:rsidRDefault="00151588">
      <w:pPr>
        <w:spacing w:after="0"/>
      </w:pPr>
      <w:r>
        <w:separator/>
      </w:r>
    </w:p>
  </w:endnote>
  <w:endnote w:type="continuationSeparator" w:id="0">
    <w:p w14:paraId="42D4D7D8" w14:textId="77777777" w:rsidR="00151588" w:rsidRDefault="00151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DF155" w14:textId="77777777" w:rsidR="00594904" w:rsidRDefault="00DB557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D622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8D360" w14:textId="77777777" w:rsidR="00151588" w:rsidRDefault="00151588">
      <w:pPr>
        <w:spacing w:after="0"/>
      </w:pPr>
      <w:r>
        <w:separator/>
      </w:r>
    </w:p>
  </w:footnote>
  <w:footnote w:type="continuationSeparator" w:id="0">
    <w:p w14:paraId="2D09FB9F" w14:textId="77777777" w:rsidR="00151588" w:rsidRDefault="001515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25C4C14"/>
    <w:multiLevelType w:val="hybridMultilevel"/>
    <w:tmpl w:val="D49C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56"/>
    <w:rsid w:val="00143970"/>
    <w:rsid w:val="00151588"/>
    <w:rsid w:val="002A06D6"/>
    <w:rsid w:val="002D6225"/>
    <w:rsid w:val="004A12F7"/>
    <w:rsid w:val="00594904"/>
    <w:rsid w:val="00837856"/>
    <w:rsid w:val="00DB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B64"/>
  <w15:chartTrackingRefBased/>
  <w15:docId w15:val="{D06FBD91-9CCB-45D1-AAB3-820C0FB7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83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g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F26F7791104693A597E08EED27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EFF4D-3454-4D89-9936-95EFB3D6ADD1}"/>
      </w:docPartPr>
      <w:docPartBody>
        <w:p w:rsidR="00AC5590" w:rsidRDefault="007B307D">
          <w:pPr>
            <w:pStyle w:val="F6F26F7791104693A597E08EED27BA5D"/>
          </w:pPr>
          <w:r>
            <w:t>[Your Name]</w:t>
          </w:r>
        </w:p>
      </w:docPartBody>
    </w:docPart>
    <w:docPart>
      <w:docPartPr>
        <w:name w:val="FF4B4CC6A4FD4B5FA8B31289698CA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C5456-DD60-4F8D-9F71-39AA88416870}"/>
      </w:docPartPr>
      <w:docPartBody>
        <w:p w:rsidR="00AC5590" w:rsidRDefault="007B307D">
          <w:pPr>
            <w:pStyle w:val="FF4B4CC6A4FD4B5FA8B31289698CA975"/>
          </w:pPr>
          <w:r>
            <w:t>[Address, City, ST  ZIP Code]</w:t>
          </w:r>
        </w:p>
      </w:docPartBody>
    </w:docPart>
    <w:docPart>
      <w:docPartPr>
        <w:name w:val="6257FC25C065406F8A18EBCE2B2F2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F282-CEF6-4C6D-96A1-248F622109E5}"/>
      </w:docPartPr>
      <w:docPartBody>
        <w:p w:rsidR="00AC5590" w:rsidRDefault="007B307D">
          <w:pPr>
            <w:pStyle w:val="6257FC25C065406F8A18EBCE2B2F25CD"/>
          </w:pPr>
          <w:r>
            <w:t>[Telephone]</w:t>
          </w:r>
        </w:p>
      </w:docPartBody>
    </w:docPart>
    <w:docPart>
      <w:docPartPr>
        <w:name w:val="388DC45D68C64DF4811A55E274602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8E22-B727-4C7A-811E-ACE829B96922}"/>
      </w:docPartPr>
      <w:docPartBody>
        <w:p w:rsidR="00AC5590" w:rsidRDefault="007B307D">
          <w:pPr>
            <w:pStyle w:val="388DC45D68C64DF4811A55E2746023E6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07D"/>
    <w:rsid w:val="005132AF"/>
    <w:rsid w:val="006832F5"/>
    <w:rsid w:val="007B307D"/>
    <w:rsid w:val="00A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F26F7791104693A597E08EED27BA5D">
    <w:name w:val="F6F26F7791104693A597E08EED27BA5D"/>
  </w:style>
  <w:style w:type="paragraph" w:customStyle="1" w:styleId="FF4B4CC6A4FD4B5FA8B31289698CA975">
    <w:name w:val="FF4B4CC6A4FD4B5FA8B31289698CA975"/>
  </w:style>
  <w:style w:type="paragraph" w:customStyle="1" w:styleId="6257FC25C065406F8A18EBCE2B2F25CD">
    <w:name w:val="6257FC25C065406F8A18EBCE2B2F25CD"/>
  </w:style>
  <w:style w:type="paragraph" w:customStyle="1" w:styleId="388DC45D68C64DF4811A55E2746023E6">
    <w:name w:val="388DC45D68C64DF4811A55E2746023E6"/>
  </w:style>
  <w:style w:type="paragraph" w:customStyle="1" w:styleId="FF63D420457040478FBC7AF5671785C5">
    <w:name w:val="FF63D420457040478FBC7AF5671785C5"/>
  </w:style>
  <w:style w:type="paragraph" w:customStyle="1" w:styleId="59FCEB80864C408FA7166D362392CE79">
    <w:name w:val="59FCEB80864C408FA7166D362392CE79"/>
  </w:style>
  <w:style w:type="paragraph" w:customStyle="1" w:styleId="E07EB7613E38439685457E8F35911FC0">
    <w:name w:val="E07EB7613E38439685457E8F35911FC0"/>
  </w:style>
  <w:style w:type="paragraph" w:customStyle="1" w:styleId="8F48580115E148CCB6E8BC55BA812016">
    <w:name w:val="8F48580115E148CCB6E8BC55BA812016"/>
  </w:style>
  <w:style w:type="paragraph" w:customStyle="1" w:styleId="A12EF27D098B40A0B3ECC1800FFC4AF7">
    <w:name w:val="A12EF27D098B40A0B3ECC1800FFC4AF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CD6EAC2B9147098F346B4F6AAE1AB6">
    <w:name w:val="98CD6EAC2B9147098F346B4F6AAE1AB6"/>
  </w:style>
  <w:style w:type="paragraph" w:customStyle="1" w:styleId="C95D8A485B104454B481ECF1125D74E8">
    <w:name w:val="C95D8A485B104454B481ECF1125D74E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9A33289535F84A2FAC6B3DE6D7D98CC3">
    <w:name w:val="9A33289535F84A2FAC6B3DE6D7D98CC3"/>
  </w:style>
  <w:style w:type="paragraph" w:customStyle="1" w:styleId="B31F59CD1D9C46AA9A5CD03E0A69BA40">
    <w:name w:val="B31F59CD1D9C46AA9A5CD03E0A69BA40"/>
  </w:style>
  <w:style w:type="paragraph" w:customStyle="1" w:styleId="97A3BC1538CC468892EBDE57B62D25A7">
    <w:name w:val="97A3BC1538CC468892EBDE57B62D25A7"/>
  </w:style>
  <w:style w:type="paragraph" w:customStyle="1" w:styleId="6BA49D4A7D5148CBA31F73AA72F08AFD">
    <w:name w:val="6BA49D4A7D5148CBA31F73AA72F08AFD"/>
  </w:style>
  <w:style w:type="paragraph" w:customStyle="1" w:styleId="1C6D173FCDD345C884B8FB616C7722D4">
    <w:name w:val="1C6D173FCDD345C884B8FB616C7722D4"/>
  </w:style>
  <w:style w:type="paragraph" w:customStyle="1" w:styleId="3B2EB14E3AE84C609A1B80CC1E4EDFD6">
    <w:name w:val="3B2EB14E3AE84C609A1B80CC1E4EDFD6"/>
  </w:style>
  <w:style w:type="paragraph" w:customStyle="1" w:styleId="F4580E624CD2477F9ADAA82127BA7F9F">
    <w:name w:val="F4580E624CD2477F9ADAA82127BA7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13862 Voyager Pkwy, Colorado Springs, Colorado</CompanyAddress>
  <CompanyPhone>719-640-5087</CompanyPhone>
  <CompanyFax/>
  <CompanyEmail>sean.garland19@gmail.com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Garland</dc:creator>
  <cp:keywords/>
  <cp:lastModifiedBy>sean.garland19@yahoo.com</cp:lastModifiedBy>
  <cp:revision>3</cp:revision>
  <dcterms:created xsi:type="dcterms:W3CDTF">2016-02-02T03:58:00Z</dcterms:created>
  <dcterms:modified xsi:type="dcterms:W3CDTF">2018-11-16T19:07:00Z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